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4A9A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 w15:restartNumberingAfterBreak="0">
    <w:nsid w:val="03B32190"/>
    <w:multiLevelType w:val="multilevel"/>
    <w:tmpl w:val="9CA4ABB8"/>
    <w:numStyleLink w:val="AnnualReport"/>
  </w:abstractNum>
  <w:abstractNum w:abstractNumId="11" w15:restartNumberingAfterBreak="0">
    <w:nsid w:val="07FE5351"/>
    <w:multiLevelType w:val="hybridMultilevel"/>
    <w:tmpl w:val="395271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6F205A"/>
    <w:multiLevelType w:val="multilevel"/>
    <w:tmpl w:val="9CA4ABB8"/>
    <w:styleLink w:val="AnnualRepor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07E1053"/>
    <w:multiLevelType w:val="hybridMultilevel"/>
    <w:tmpl w:val="F032381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7F6A45"/>
    <w:multiLevelType w:val="multilevel"/>
    <w:tmpl w:val="80C0D6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Number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Number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F263AEC"/>
    <w:multiLevelType w:val="hybridMultilevel"/>
    <w:tmpl w:val="4A784EF8"/>
    <w:lvl w:ilvl="0" w:tplc="D1540C28">
      <w:start w:val="1"/>
      <w:numFmt w:val="upperRoman"/>
      <w:pStyle w:val="Heading1"/>
      <w:lvlText w:val="%1."/>
      <w:lvlJc w:val="righ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FB508FF"/>
    <w:multiLevelType w:val="hybridMultilevel"/>
    <w:tmpl w:val="B5227376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3"/>
  </w:num>
  <w:num w:numId="16">
    <w:abstractNumId w:val="18"/>
  </w:num>
  <w:num w:numId="17">
    <w:abstractNumId w:val="12"/>
  </w:num>
  <w:num w:numId="18">
    <w:abstractNumId w:val="10"/>
  </w:num>
  <w:num w:numId="19">
    <w:abstractNumId w:val="16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11"/>
  </w:num>
  <w:num w:numId="25">
    <w:abstractNumId w:val="14"/>
  </w:num>
  <w:num w:numId="26">
    <w:abstractNumId w:val="19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F33"/>
    <w:rsid w:val="00004F5D"/>
    <w:rsid w:val="000066D6"/>
    <w:rsid w:val="00012D17"/>
    <w:rsid w:val="0001431A"/>
    <w:rsid w:val="000146E7"/>
    <w:rsid w:val="00024613"/>
    <w:rsid w:val="00030C0D"/>
    <w:rsid w:val="00031617"/>
    <w:rsid w:val="000352A0"/>
    <w:rsid w:val="00040FAD"/>
    <w:rsid w:val="0005466A"/>
    <w:rsid w:val="000D72AD"/>
    <w:rsid w:val="000F3E1A"/>
    <w:rsid w:val="0010239F"/>
    <w:rsid w:val="0011330E"/>
    <w:rsid w:val="001460A4"/>
    <w:rsid w:val="00162BCA"/>
    <w:rsid w:val="001812F3"/>
    <w:rsid w:val="0019076C"/>
    <w:rsid w:val="0019778F"/>
    <w:rsid w:val="001B632D"/>
    <w:rsid w:val="001C51AE"/>
    <w:rsid w:val="001D25B9"/>
    <w:rsid w:val="001D74FA"/>
    <w:rsid w:val="00236418"/>
    <w:rsid w:val="0024455B"/>
    <w:rsid w:val="00245B8D"/>
    <w:rsid w:val="0025575B"/>
    <w:rsid w:val="00261030"/>
    <w:rsid w:val="00271457"/>
    <w:rsid w:val="00272724"/>
    <w:rsid w:val="00282B4D"/>
    <w:rsid w:val="002B0D3C"/>
    <w:rsid w:val="002C392B"/>
    <w:rsid w:val="00326A66"/>
    <w:rsid w:val="00372726"/>
    <w:rsid w:val="00384A6B"/>
    <w:rsid w:val="003F625C"/>
    <w:rsid w:val="00403AF5"/>
    <w:rsid w:val="0040514C"/>
    <w:rsid w:val="00406756"/>
    <w:rsid w:val="00437A8E"/>
    <w:rsid w:val="00441241"/>
    <w:rsid w:val="00455A16"/>
    <w:rsid w:val="00472400"/>
    <w:rsid w:val="0048524A"/>
    <w:rsid w:val="004C28D0"/>
    <w:rsid w:val="004D0C06"/>
    <w:rsid w:val="004E68B3"/>
    <w:rsid w:val="004F6DF6"/>
    <w:rsid w:val="00504C0D"/>
    <w:rsid w:val="00505ED1"/>
    <w:rsid w:val="0053339C"/>
    <w:rsid w:val="00533409"/>
    <w:rsid w:val="005452EE"/>
    <w:rsid w:val="00555913"/>
    <w:rsid w:val="005561B3"/>
    <w:rsid w:val="005768EA"/>
    <w:rsid w:val="005934D3"/>
    <w:rsid w:val="0059576B"/>
    <w:rsid w:val="00597CE0"/>
    <w:rsid w:val="005A12A9"/>
    <w:rsid w:val="005A7865"/>
    <w:rsid w:val="005B0AD5"/>
    <w:rsid w:val="005E3F95"/>
    <w:rsid w:val="005E4F8B"/>
    <w:rsid w:val="005E6ED2"/>
    <w:rsid w:val="005F6F33"/>
    <w:rsid w:val="006013DD"/>
    <w:rsid w:val="0060766D"/>
    <w:rsid w:val="00627EB6"/>
    <w:rsid w:val="00641360"/>
    <w:rsid w:val="00653DCE"/>
    <w:rsid w:val="00670B8A"/>
    <w:rsid w:val="00695FC0"/>
    <w:rsid w:val="006A4AC7"/>
    <w:rsid w:val="006B61E1"/>
    <w:rsid w:val="006D09C9"/>
    <w:rsid w:val="006E092A"/>
    <w:rsid w:val="006E1577"/>
    <w:rsid w:val="006E3490"/>
    <w:rsid w:val="006F4003"/>
    <w:rsid w:val="00700AE3"/>
    <w:rsid w:val="00700BE0"/>
    <w:rsid w:val="007064C5"/>
    <w:rsid w:val="0071793D"/>
    <w:rsid w:val="007262CA"/>
    <w:rsid w:val="00740F58"/>
    <w:rsid w:val="00754C3B"/>
    <w:rsid w:val="00755A05"/>
    <w:rsid w:val="00757B3B"/>
    <w:rsid w:val="00780006"/>
    <w:rsid w:val="00781E9F"/>
    <w:rsid w:val="0078232D"/>
    <w:rsid w:val="007858EC"/>
    <w:rsid w:val="007C21C0"/>
    <w:rsid w:val="007D0110"/>
    <w:rsid w:val="007E563D"/>
    <w:rsid w:val="00802244"/>
    <w:rsid w:val="008053E2"/>
    <w:rsid w:val="00816654"/>
    <w:rsid w:val="00843479"/>
    <w:rsid w:val="008603A2"/>
    <w:rsid w:val="008613CD"/>
    <w:rsid w:val="008620CB"/>
    <w:rsid w:val="0086479D"/>
    <w:rsid w:val="00884910"/>
    <w:rsid w:val="008A7EA6"/>
    <w:rsid w:val="008B5AB6"/>
    <w:rsid w:val="008B6286"/>
    <w:rsid w:val="008C4B5D"/>
    <w:rsid w:val="008D3328"/>
    <w:rsid w:val="008E545B"/>
    <w:rsid w:val="00917C18"/>
    <w:rsid w:val="00940281"/>
    <w:rsid w:val="00941E40"/>
    <w:rsid w:val="009432BB"/>
    <w:rsid w:val="009612F7"/>
    <w:rsid w:val="009A5845"/>
    <w:rsid w:val="009B5CDD"/>
    <w:rsid w:val="009C0197"/>
    <w:rsid w:val="009C4154"/>
    <w:rsid w:val="009D22AB"/>
    <w:rsid w:val="009F3706"/>
    <w:rsid w:val="009F638D"/>
    <w:rsid w:val="00A069BC"/>
    <w:rsid w:val="00A17498"/>
    <w:rsid w:val="00A34D32"/>
    <w:rsid w:val="00A35E1B"/>
    <w:rsid w:val="00A50081"/>
    <w:rsid w:val="00A54567"/>
    <w:rsid w:val="00A54CBF"/>
    <w:rsid w:val="00A66DDF"/>
    <w:rsid w:val="00A92AA5"/>
    <w:rsid w:val="00AA0A07"/>
    <w:rsid w:val="00AC4906"/>
    <w:rsid w:val="00AD6ABF"/>
    <w:rsid w:val="00AE54D4"/>
    <w:rsid w:val="00B3121A"/>
    <w:rsid w:val="00B457BF"/>
    <w:rsid w:val="00B7147F"/>
    <w:rsid w:val="00B82E26"/>
    <w:rsid w:val="00B84429"/>
    <w:rsid w:val="00BA396B"/>
    <w:rsid w:val="00BC5357"/>
    <w:rsid w:val="00BE6C85"/>
    <w:rsid w:val="00BF441D"/>
    <w:rsid w:val="00C6225F"/>
    <w:rsid w:val="00C64FED"/>
    <w:rsid w:val="00C93930"/>
    <w:rsid w:val="00CB6B1C"/>
    <w:rsid w:val="00CB7F2C"/>
    <w:rsid w:val="00CC5469"/>
    <w:rsid w:val="00CF7389"/>
    <w:rsid w:val="00D029B8"/>
    <w:rsid w:val="00D02FC1"/>
    <w:rsid w:val="00D03DAF"/>
    <w:rsid w:val="00D1620B"/>
    <w:rsid w:val="00D25C9A"/>
    <w:rsid w:val="00D26653"/>
    <w:rsid w:val="00D561CB"/>
    <w:rsid w:val="00D81360"/>
    <w:rsid w:val="00D81F31"/>
    <w:rsid w:val="00D9314C"/>
    <w:rsid w:val="00DA11CF"/>
    <w:rsid w:val="00DA2EBD"/>
    <w:rsid w:val="00DB37A9"/>
    <w:rsid w:val="00DF5DD1"/>
    <w:rsid w:val="00E00F00"/>
    <w:rsid w:val="00E0556A"/>
    <w:rsid w:val="00E22A30"/>
    <w:rsid w:val="00E24042"/>
    <w:rsid w:val="00E32322"/>
    <w:rsid w:val="00E341CF"/>
    <w:rsid w:val="00E614EE"/>
    <w:rsid w:val="00E84219"/>
    <w:rsid w:val="00EC5CF4"/>
    <w:rsid w:val="00F07562"/>
    <w:rsid w:val="00F1410D"/>
    <w:rsid w:val="00F406BC"/>
    <w:rsid w:val="00F41924"/>
    <w:rsid w:val="00F927D5"/>
    <w:rsid w:val="00FD62E1"/>
    <w:rsid w:val="00FF1A5E"/>
    <w:rsid w:val="00FF26AC"/>
    <w:rsid w:val="00FF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468E7333-B9AB-4B0F-8604-9B7384CDD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BE0"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qFormat/>
    <w:rsid w:val="003F625C"/>
    <w:pPr>
      <w:pageBreakBefore/>
      <w:numPr>
        <w:numId w:val="27"/>
      </w:numPr>
      <w:spacing w:before="0" w:after="360" w:line="240" w:lineRule="auto"/>
      <w:ind w:right="-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0F3E1A"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0F3E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</w:rPr>
  </w:style>
  <w:style w:type="paragraph" w:styleId="Heading4">
    <w:name w:val="heading 4"/>
    <w:basedOn w:val="Normal"/>
    <w:next w:val="Normal"/>
    <w:link w:val="Heading4Char"/>
    <w:uiPriority w:val="18"/>
    <w:semiHidden/>
    <w:unhideWhenUsed/>
    <w:qFormat/>
    <w:rsid w:val="000F3E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18"/>
    <w:semiHidden/>
    <w:unhideWhenUsed/>
    <w:qFormat/>
    <w:rsid w:val="000F3E1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18"/>
    <w:semiHidden/>
    <w:unhideWhenUsed/>
    <w:qFormat/>
    <w:rsid w:val="000F3E1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18"/>
    <w:semiHidden/>
    <w:unhideWhenUsed/>
    <w:qFormat/>
    <w:rsid w:val="000F3E1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8"/>
    <w:semiHidden/>
    <w:unhideWhenUsed/>
    <w:qFormat/>
    <w:rsid w:val="000F3E1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18"/>
    <w:semiHidden/>
    <w:unhideWhenUsed/>
    <w:qFormat/>
    <w:rsid w:val="000F3E1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E1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E1A"/>
    <w:rPr>
      <w:kern w:val="20"/>
    </w:rPr>
  </w:style>
  <w:style w:type="paragraph" w:styleId="Footer">
    <w:name w:val="footer"/>
    <w:basedOn w:val="Normal"/>
    <w:link w:val="FooterChar"/>
    <w:uiPriority w:val="99"/>
    <w:unhideWhenUsed/>
    <w:rsid w:val="000F3E1A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sid w:val="000F3E1A"/>
    <w:rPr>
      <w:kern w:val="20"/>
    </w:rPr>
  </w:style>
  <w:style w:type="table" w:styleId="TableGrid">
    <w:name w:val="Table Grid"/>
    <w:basedOn w:val="TableNormal"/>
    <w:uiPriority w:val="59"/>
    <w:rsid w:val="000F3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0F3E1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3E1A"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E1A"/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1"/>
    <w:rsid w:val="003F625C"/>
    <w:rPr>
      <w:b/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1"/>
    <w:rsid w:val="000F3E1A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</w:rPr>
  </w:style>
  <w:style w:type="character" w:styleId="PlaceholderText">
    <w:name w:val="Placeholder Text"/>
    <w:basedOn w:val="DefaultParagraphFont"/>
    <w:uiPriority w:val="99"/>
    <w:semiHidden/>
    <w:rsid w:val="000F3E1A"/>
    <w:rPr>
      <w:color w:val="808080"/>
    </w:rPr>
  </w:style>
  <w:style w:type="paragraph" w:styleId="Quote">
    <w:name w:val="Quote"/>
    <w:basedOn w:val="Normal"/>
    <w:next w:val="Normal"/>
    <w:link w:val="QuoteChar"/>
    <w:uiPriority w:val="9"/>
    <w:unhideWhenUsed/>
    <w:qFormat/>
    <w:rsid w:val="000F3E1A"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9"/>
    <w:rsid w:val="000F3E1A"/>
    <w:rPr>
      <w:i/>
      <w:iCs/>
      <w:color w:val="7E97AD" w:themeColor="accent1"/>
      <w:kern w:val="20"/>
      <w:sz w:val="28"/>
    </w:rPr>
  </w:style>
  <w:style w:type="paragraph" w:styleId="Bibliography">
    <w:name w:val="Bibliography"/>
    <w:basedOn w:val="Normal"/>
    <w:next w:val="Normal"/>
    <w:uiPriority w:val="37"/>
    <w:semiHidden/>
    <w:unhideWhenUsed/>
    <w:rsid w:val="000F3E1A"/>
  </w:style>
  <w:style w:type="paragraph" w:styleId="BlockText">
    <w:name w:val="Block Text"/>
    <w:basedOn w:val="Normal"/>
    <w:uiPriority w:val="99"/>
    <w:semiHidden/>
    <w:unhideWhenUsed/>
    <w:rsid w:val="000F3E1A"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0F3E1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F3E1A"/>
  </w:style>
  <w:style w:type="paragraph" w:styleId="BodyText2">
    <w:name w:val="Body Text 2"/>
    <w:basedOn w:val="Normal"/>
    <w:link w:val="BodyText2Char"/>
    <w:uiPriority w:val="99"/>
    <w:semiHidden/>
    <w:unhideWhenUsed/>
    <w:rsid w:val="000F3E1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F3E1A"/>
  </w:style>
  <w:style w:type="paragraph" w:styleId="BodyText3">
    <w:name w:val="Body Text 3"/>
    <w:basedOn w:val="Normal"/>
    <w:link w:val="BodyText3Char"/>
    <w:uiPriority w:val="99"/>
    <w:semiHidden/>
    <w:unhideWhenUsed/>
    <w:rsid w:val="000F3E1A"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F3E1A"/>
    <w:rPr>
      <w:sz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0F3E1A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F3E1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F3E1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F3E1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F3E1A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F3E1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F3E1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F3E1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F3E1A"/>
    <w:pPr>
      <w:spacing w:after="120"/>
      <w:ind w:left="360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F3E1A"/>
    <w:rPr>
      <w:sz w:val="16"/>
    </w:rPr>
  </w:style>
  <w:style w:type="character" w:styleId="BookTitle">
    <w:name w:val="Book Title"/>
    <w:basedOn w:val="DefaultParagraphFont"/>
    <w:uiPriority w:val="33"/>
    <w:semiHidden/>
    <w:unhideWhenUsed/>
    <w:rsid w:val="000F3E1A"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0F3E1A"/>
    <w:pPr>
      <w:spacing w:line="240" w:lineRule="auto"/>
    </w:pPr>
    <w:rPr>
      <w:b/>
      <w:bCs/>
      <w:color w:val="7E97AD" w:themeColor="accent1"/>
      <w:sz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0F3E1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F3E1A"/>
  </w:style>
  <w:style w:type="table" w:customStyle="1" w:styleId="Grillecouleur1">
    <w:name w:val="Grille couleur1"/>
    <w:basedOn w:val="TableNormal"/>
    <w:uiPriority w:val="73"/>
    <w:rsid w:val="000F3E1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0F3E1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0F3E1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0F3E1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0F3E1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0F3E1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F3E1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customStyle="1" w:styleId="Listecouleur1">
    <w:name w:val="Liste couleur1"/>
    <w:basedOn w:val="TableNormal"/>
    <w:uiPriority w:val="72"/>
    <w:rsid w:val="000F3E1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0F3E1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0F3E1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0F3E1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0F3E1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0F3E1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F3E1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customStyle="1" w:styleId="Tramecouleur1">
    <w:name w:val="Trame couleur1"/>
    <w:basedOn w:val="TableNormal"/>
    <w:uiPriority w:val="71"/>
    <w:rsid w:val="000F3E1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0F3E1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0F3E1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0F3E1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0F3E1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0F3E1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0F3E1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F3E1A"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3E1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3E1A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3E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3E1A"/>
    <w:rPr>
      <w:b/>
      <w:bCs/>
      <w:sz w:val="20"/>
    </w:rPr>
  </w:style>
  <w:style w:type="table" w:customStyle="1" w:styleId="Listefonce1">
    <w:name w:val="Liste foncée1"/>
    <w:basedOn w:val="TableNormal"/>
    <w:uiPriority w:val="70"/>
    <w:rsid w:val="000F3E1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0F3E1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0F3E1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0F3E1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0F3E1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0F3E1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F3E1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F3E1A"/>
  </w:style>
  <w:style w:type="character" w:customStyle="1" w:styleId="DateChar">
    <w:name w:val="Date Char"/>
    <w:basedOn w:val="DefaultParagraphFont"/>
    <w:link w:val="Date"/>
    <w:uiPriority w:val="99"/>
    <w:semiHidden/>
    <w:rsid w:val="000F3E1A"/>
  </w:style>
  <w:style w:type="paragraph" w:styleId="DocumentMap">
    <w:name w:val="Document Map"/>
    <w:basedOn w:val="Normal"/>
    <w:link w:val="DocumentMapChar"/>
    <w:uiPriority w:val="99"/>
    <w:semiHidden/>
    <w:unhideWhenUsed/>
    <w:rsid w:val="000F3E1A"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F3E1A"/>
    <w:rPr>
      <w:rFonts w:ascii="Tahoma" w:hAnsi="Tahoma" w:cs="Tahoma"/>
      <w:sz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F3E1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F3E1A"/>
  </w:style>
  <w:style w:type="character" w:styleId="Emphasis">
    <w:name w:val="Emphasis"/>
    <w:basedOn w:val="DefaultParagraphFont"/>
    <w:uiPriority w:val="20"/>
    <w:semiHidden/>
    <w:unhideWhenUsed/>
    <w:rsid w:val="000F3E1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0F3E1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F3E1A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F3E1A"/>
    <w:rPr>
      <w:sz w:val="20"/>
    </w:rPr>
  </w:style>
  <w:style w:type="paragraph" w:styleId="EnvelopeAddress">
    <w:name w:val="envelope address"/>
    <w:basedOn w:val="Normal"/>
    <w:uiPriority w:val="99"/>
    <w:semiHidden/>
    <w:unhideWhenUsed/>
    <w:rsid w:val="000F3E1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semiHidden/>
    <w:unhideWhenUsed/>
    <w:rsid w:val="000F3E1A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0F3E1A"/>
    <w:rPr>
      <w:color w:val="9696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0F3E1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F3E1A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3E1A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1"/>
    <w:rsid w:val="000F3E1A"/>
    <w:rPr>
      <w:rFonts w:asciiTheme="majorHAnsi" w:eastAsiaTheme="majorEastAsia" w:hAnsiTheme="majorHAnsi" w:cstheme="majorBidi"/>
      <w:b/>
      <w:bCs/>
      <w:color w:val="7E97AD" w:themeColor="accent1"/>
      <w:kern w:val="20"/>
    </w:rPr>
  </w:style>
  <w:style w:type="character" w:customStyle="1" w:styleId="Heading4Char">
    <w:name w:val="Heading 4 Char"/>
    <w:basedOn w:val="DefaultParagraphFont"/>
    <w:link w:val="Heading4"/>
    <w:uiPriority w:val="18"/>
    <w:semiHidden/>
    <w:rsid w:val="000F3E1A"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18"/>
    <w:semiHidden/>
    <w:rsid w:val="000F3E1A"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18"/>
    <w:semiHidden/>
    <w:rsid w:val="000F3E1A"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18"/>
    <w:semiHidden/>
    <w:rsid w:val="000F3E1A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18"/>
    <w:semiHidden/>
    <w:rsid w:val="000F3E1A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18"/>
    <w:semiHidden/>
    <w:rsid w:val="000F3E1A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Acronym">
    <w:name w:val="HTML Acronym"/>
    <w:basedOn w:val="DefaultParagraphFont"/>
    <w:uiPriority w:val="99"/>
    <w:semiHidden/>
    <w:unhideWhenUsed/>
    <w:rsid w:val="000F3E1A"/>
  </w:style>
  <w:style w:type="paragraph" w:styleId="HTMLAddress">
    <w:name w:val="HTML Address"/>
    <w:basedOn w:val="Normal"/>
    <w:link w:val="HTMLAddressChar"/>
    <w:uiPriority w:val="99"/>
    <w:semiHidden/>
    <w:unhideWhenUsed/>
    <w:rsid w:val="000F3E1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F3E1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0F3E1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F3E1A"/>
    <w:rPr>
      <w:rFonts w:ascii="Consolas" w:hAnsi="Consolas" w:cs="Consolas"/>
      <w:sz w:val="20"/>
    </w:rPr>
  </w:style>
  <w:style w:type="character" w:styleId="HTMLDefinition">
    <w:name w:val="HTML Definition"/>
    <w:basedOn w:val="DefaultParagraphFont"/>
    <w:uiPriority w:val="99"/>
    <w:semiHidden/>
    <w:unhideWhenUsed/>
    <w:rsid w:val="000F3E1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0F3E1A"/>
    <w:rPr>
      <w:rFonts w:ascii="Consolas" w:hAnsi="Consolas" w:cs="Consolas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3E1A"/>
    <w:pPr>
      <w:spacing w:after="0"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3E1A"/>
    <w:rPr>
      <w:rFonts w:ascii="Consolas" w:hAnsi="Consolas" w:cs="Consolas"/>
      <w:sz w:val="20"/>
    </w:rPr>
  </w:style>
  <w:style w:type="character" w:styleId="HTMLSample">
    <w:name w:val="HTML Sample"/>
    <w:basedOn w:val="DefaultParagraphFont"/>
    <w:uiPriority w:val="99"/>
    <w:semiHidden/>
    <w:unhideWhenUsed/>
    <w:rsid w:val="000F3E1A"/>
    <w:rPr>
      <w:rFonts w:ascii="Consolas" w:hAnsi="Consolas" w:cs="Consolas"/>
      <w:sz w:val="24"/>
    </w:rPr>
  </w:style>
  <w:style w:type="character" w:styleId="HTMLTypewriter">
    <w:name w:val="HTML Typewriter"/>
    <w:basedOn w:val="DefaultParagraphFont"/>
    <w:uiPriority w:val="99"/>
    <w:semiHidden/>
    <w:unhideWhenUsed/>
    <w:rsid w:val="000F3E1A"/>
    <w:rPr>
      <w:rFonts w:ascii="Consolas" w:hAnsi="Consolas" w:cs="Consolas"/>
      <w:sz w:val="20"/>
    </w:rPr>
  </w:style>
  <w:style w:type="character" w:styleId="HTMLVariable">
    <w:name w:val="HTML Variable"/>
    <w:basedOn w:val="DefaultParagraphFont"/>
    <w:uiPriority w:val="99"/>
    <w:semiHidden/>
    <w:unhideWhenUsed/>
    <w:rsid w:val="000F3E1A"/>
    <w:rPr>
      <w:i/>
      <w:iCs/>
    </w:rPr>
  </w:style>
  <w:style w:type="character" w:styleId="Hyperlink">
    <w:name w:val="Hyperlink"/>
    <w:basedOn w:val="DefaultParagraphFont"/>
    <w:uiPriority w:val="99"/>
    <w:unhideWhenUsed/>
    <w:rsid w:val="000F3E1A"/>
    <w:rPr>
      <w:color w:val="646464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F3E1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F3E1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F3E1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F3E1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F3E1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F3E1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F3E1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F3E1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F3E1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0F3E1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sid w:val="000F3E1A"/>
    <w:rPr>
      <w:b/>
      <w:bCs/>
      <w:i/>
      <w:iCs/>
      <w:color w:val="7E97A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0F3E1A"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F3E1A"/>
    <w:rPr>
      <w:b/>
      <w:bCs/>
      <w:i/>
      <w:iCs/>
      <w:color w:val="7E97AD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rsid w:val="000F3E1A"/>
    <w:rPr>
      <w:b/>
      <w:bCs/>
      <w:smallCaps/>
      <w:color w:val="CC8E60" w:themeColor="accent2"/>
      <w:spacing w:val="5"/>
      <w:u w:val="single"/>
    </w:rPr>
  </w:style>
  <w:style w:type="table" w:customStyle="1" w:styleId="Grilleclaire1">
    <w:name w:val="Grille claire1"/>
    <w:basedOn w:val="TableNormal"/>
    <w:uiPriority w:val="62"/>
    <w:rsid w:val="000F3E1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Grilleclaire-Accent11">
    <w:name w:val="Grille claire - Accent 11"/>
    <w:basedOn w:val="TableNormal"/>
    <w:uiPriority w:val="62"/>
    <w:rsid w:val="000F3E1A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0F3E1A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0F3E1A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0F3E1A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0F3E1A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0F3E1A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customStyle="1" w:styleId="Listeclaire1">
    <w:name w:val="Liste claire1"/>
    <w:basedOn w:val="TableNormal"/>
    <w:uiPriority w:val="61"/>
    <w:rsid w:val="000F3E1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steclaire-Accent11">
    <w:name w:val="Liste claire - Accent 11"/>
    <w:basedOn w:val="TableNormal"/>
    <w:uiPriority w:val="61"/>
    <w:rsid w:val="000F3E1A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0F3E1A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F3E1A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0F3E1A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0F3E1A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0F3E1A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customStyle="1" w:styleId="Ombrageclair1">
    <w:name w:val="Ombrage clair1"/>
    <w:basedOn w:val="TableNormal"/>
    <w:uiPriority w:val="60"/>
    <w:rsid w:val="000F3E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rameclaire-Accent11">
    <w:name w:val="Trame claire - Accent 11"/>
    <w:basedOn w:val="TableNormal"/>
    <w:uiPriority w:val="60"/>
    <w:rsid w:val="000F3E1A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F3E1A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F3E1A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F3E1A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F3E1A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F3E1A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F3E1A"/>
  </w:style>
  <w:style w:type="paragraph" w:styleId="List">
    <w:name w:val="List"/>
    <w:basedOn w:val="Normal"/>
    <w:uiPriority w:val="99"/>
    <w:semiHidden/>
    <w:unhideWhenUsed/>
    <w:rsid w:val="000F3E1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0F3E1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0F3E1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0F3E1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0F3E1A"/>
    <w:pPr>
      <w:ind w:left="1800" w:hanging="360"/>
      <w:contextualSpacing/>
    </w:pPr>
  </w:style>
  <w:style w:type="paragraph" w:styleId="ListBullet">
    <w:name w:val="List Bullet"/>
    <w:basedOn w:val="Normal"/>
    <w:uiPriority w:val="1"/>
    <w:unhideWhenUsed/>
    <w:qFormat/>
    <w:rsid w:val="000F3E1A"/>
    <w:pPr>
      <w:numPr>
        <w:numId w:val="1"/>
      </w:numPr>
      <w:spacing w:after="40"/>
    </w:pPr>
  </w:style>
  <w:style w:type="paragraph" w:styleId="ListBullet2">
    <w:name w:val="List Bullet 2"/>
    <w:basedOn w:val="Normal"/>
    <w:uiPriority w:val="99"/>
    <w:semiHidden/>
    <w:unhideWhenUsed/>
    <w:rsid w:val="000F3E1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0F3E1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0F3E1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F3E1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0F3E1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F3E1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F3E1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F3E1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F3E1A"/>
    <w:pPr>
      <w:spacing w:after="120"/>
      <w:ind w:left="1800"/>
      <w:contextualSpacing/>
    </w:pPr>
  </w:style>
  <w:style w:type="paragraph" w:styleId="ListNumber">
    <w:name w:val="List Number"/>
    <w:basedOn w:val="Normal"/>
    <w:uiPriority w:val="1"/>
    <w:unhideWhenUsed/>
    <w:qFormat/>
    <w:rsid w:val="000F3E1A"/>
    <w:pPr>
      <w:numPr>
        <w:numId w:val="19"/>
      </w:numPr>
      <w:contextualSpacing/>
    </w:pPr>
  </w:style>
  <w:style w:type="paragraph" w:styleId="ListNumber2">
    <w:name w:val="List Number 2"/>
    <w:basedOn w:val="Normal"/>
    <w:uiPriority w:val="1"/>
    <w:unhideWhenUsed/>
    <w:qFormat/>
    <w:rsid w:val="000F3E1A"/>
    <w:pPr>
      <w:numPr>
        <w:ilvl w:val="1"/>
        <w:numId w:val="19"/>
      </w:numPr>
      <w:contextualSpacing/>
    </w:pPr>
  </w:style>
  <w:style w:type="paragraph" w:styleId="ListNumber3">
    <w:name w:val="List Number 3"/>
    <w:basedOn w:val="Normal"/>
    <w:uiPriority w:val="18"/>
    <w:unhideWhenUsed/>
    <w:qFormat/>
    <w:rsid w:val="000F3E1A"/>
    <w:pPr>
      <w:numPr>
        <w:ilvl w:val="2"/>
        <w:numId w:val="19"/>
      </w:numPr>
      <w:contextualSpacing/>
    </w:pPr>
  </w:style>
  <w:style w:type="paragraph" w:styleId="ListNumber4">
    <w:name w:val="List Number 4"/>
    <w:basedOn w:val="Normal"/>
    <w:uiPriority w:val="18"/>
    <w:semiHidden/>
    <w:unhideWhenUsed/>
    <w:rsid w:val="000F3E1A"/>
    <w:pPr>
      <w:numPr>
        <w:ilvl w:val="3"/>
        <w:numId w:val="19"/>
      </w:numPr>
      <w:contextualSpacing/>
    </w:pPr>
  </w:style>
  <w:style w:type="paragraph" w:styleId="ListNumber5">
    <w:name w:val="List Number 5"/>
    <w:basedOn w:val="Normal"/>
    <w:uiPriority w:val="18"/>
    <w:semiHidden/>
    <w:unhideWhenUsed/>
    <w:rsid w:val="000F3E1A"/>
    <w:pPr>
      <w:numPr>
        <w:ilvl w:val="4"/>
        <w:numId w:val="19"/>
      </w:numPr>
      <w:contextualSpacing/>
    </w:pPr>
  </w:style>
  <w:style w:type="paragraph" w:styleId="ListParagraph">
    <w:name w:val="List Paragraph"/>
    <w:basedOn w:val="Normal"/>
    <w:uiPriority w:val="34"/>
    <w:unhideWhenUsed/>
    <w:rsid w:val="000F3E1A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0F3E1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F3E1A"/>
    <w:rPr>
      <w:rFonts w:ascii="Consolas" w:hAnsi="Consolas" w:cs="Consolas"/>
      <w:sz w:val="20"/>
    </w:rPr>
  </w:style>
  <w:style w:type="table" w:customStyle="1" w:styleId="Grillemoyenne11">
    <w:name w:val="Grille moyenne 11"/>
    <w:basedOn w:val="TableNormal"/>
    <w:uiPriority w:val="67"/>
    <w:rsid w:val="000F3E1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0F3E1A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0F3E1A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0F3E1A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0F3E1A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0F3E1A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0F3E1A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customStyle="1" w:styleId="Grillemoyenne21">
    <w:name w:val="Grille moyenne 21"/>
    <w:basedOn w:val="TableNormal"/>
    <w:uiPriority w:val="68"/>
    <w:rsid w:val="000F3E1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0F3E1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0F3E1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0F3E1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0F3E1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0F3E1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0F3E1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illemoyenne31">
    <w:name w:val="Grille moyenne 31"/>
    <w:basedOn w:val="TableNormal"/>
    <w:uiPriority w:val="69"/>
    <w:rsid w:val="000F3E1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0F3E1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0F3E1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F3E1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0F3E1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0F3E1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0F3E1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customStyle="1" w:styleId="Listemoyenne11">
    <w:name w:val="Liste moyenne 11"/>
    <w:basedOn w:val="TableNormal"/>
    <w:uiPriority w:val="65"/>
    <w:rsid w:val="000F3E1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emoyenne1-Accent11">
    <w:name w:val="Liste moyenne 1 - Accent 11"/>
    <w:basedOn w:val="TableNormal"/>
    <w:uiPriority w:val="65"/>
    <w:rsid w:val="000F3E1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0F3E1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0F3E1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0F3E1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0F3E1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0F3E1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customStyle="1" w:styleId="Listemoyenne21">
    <w:name w:val="Liste moyenne 21"/>
    <w:basedOn w:val="TableNormal"/>
    <w:uiPriority w:val="66"/>
    <w:rsid w:val="000F3E1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F3E1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0F3E1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F3E1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0F3E1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F3E1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F3E1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Tramemoyenne11">
    <w:name w:val="Trame moyenne 11"/>
    <w:basedOn w:val="TableNormal"/>
    <w:uiPriority w:val="63"/>
    <w:rsid w:val="000F3E1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ramemoyenne1-Accent11">
    <w:name w:val="Trame moyenne 1 - Accent 11"/>
    <w:basedOn w:val="TableNormal"/>
    <w:uiPriority w:val="63"/>
    <w:rsid w:val="000F3E1A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F3E1A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0F3E1A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F3E1A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F3E1A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F3E1A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ramemoyenne21">
    <w:name w:val="Trame moyenne 21"/>
    <w:basedOn w:val="TableNormal"/>
    <w:uiPriority w:val="64"/>
    <w:rsid w:val="000F3E1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Tramemoyenne2-Accent11">
    <w:name w:val="Trame moyenne 2 - Accent 11"/>
    <w:basedOn w:val="TableNormal"/>
    <w:uiPriority w:val="64"/>
    <w:rsid w:val="000F3E1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F3E1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F3E1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F3E1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F3E1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0F3E1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F3E1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F3E1A"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0F3E1A"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uiPriority w:val="99"/>
    <w:semiHidden/>
    <w:unhideWhenUsed/>
    <w:rsid w:val="000F3E1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F3E1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F3E1A"/>
  </w:style>
  <w:style w:type="character" w:styleId="PageNumber">
    <w:name w:val="page number"/>
    <w:basedOn w:val="DefaultParagraphFont"/>
    <w:uiPriority w:val="99"/>
    <w:semiHidden/>
    <w:unhideWhenUsed/>
    <w:rsid w:val="000F3E1A"/>
  </w:style>
  <w:style w:type="paragraph" w:styleId="PlainText">
    <w:name w:val="Plain Text"/>
    <w:basedOn w:val="Normal"/>
    <w:link w:val="PlainTextChar"/>
    <w:uiPriority w:val="99"/>
    <w:semiHidden/>
    <w:unhideWhenUsed/>
    <w:rsid w:val="000F3E1A"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F3E1A"/>
    <w:rPr>
      <w:rFonts w:ascii="Consolas" w:hAnsi="Consolas" w:cs="Consolas"/>
      <w:sz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F3E1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F3E1A"/>
  </w:style>
  <w:style w:type="paragraph" w:styleId="Signature">
    <w:name w:val="Signature"/>
    <w:basedOn w:val="Normal"/>
    <w:link w:val="SignatureChar"/>
    <w:uiPriority w:val="9"/>
    <w:unhideWhenUsed/>
    <w:qFormat/>
    <w:rsid w:val="000F3E1A"/>
    <w:pPr>
      <w:spacing w:before="720" w:after="0" w:line="312" w:lineRule="auto"/>
      <w:contextualSpacing/>
    </w:pPr>
  </w:style>
  <w:style w:type="character" w:customStyle="1" w:styleId="SignatureChar">
    <w:name w:val="Signature Char"/>
    <w:basedOn w:val="DefaultParagraphFont"/>
    <w:link w:val="Signature"/>
    <w:uiPriority w:val="9"/>
    <w:rsid w:val="000F3E1A"/>
    <w:rPr>
      <w:kern w:val="20"/>
    </w:rPr>
  </w:style>
  <w:style w:type="character" w:styleId="Strong">
    <w:name w:val="Strong"/>
    <w:basedOn w:val="DefaultParagraphFont"/>
    <w:uiPriority w:val="1"/>
    <w:unhideWhenUsed/>
    <w:qFormat/>
    <w:rsid w:val="000F3E1A"/>
    <w:rPr>
      <w:b/>
      <w:bCs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rsid w:val="000F3E1A"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SubtitleChar">
    <w:name w:val="Subtitle Char"/>
    <w:basedOn w:val="DefaultParagraphFont"/>
    <w:link w:val="Subtitle"/>
    <w:uiPriority w:val="19"/>
    <w:rsid w:val="000F3E1A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SubtleEmphasis">
    <w:name w:val="Subtle Emphasis"/>
    <w:basedOn w:val="DefaultParagraphFont"/>
    <w:uiPriority w:val="19"/>
    <w:semiHidden/>
    <w:unhideWhenUsed/>
    <w:rsid w:val="000F3E1A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unhideWhenUsed/>
    <w:rsid w:val="000F3E1A"/>
    <w:rPr>
      <w:smallCaps/>
      <w:color w:val="CC8E60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0F3E1A"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F3E1A"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F3E1A"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F3E1A"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F3E1A"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F3E1A"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F3E1A"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F3E1A"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F3E1A"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F3E1A"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F3E1A"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F3E1A"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F3E1A"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F3E1A"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F3E1A"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F3E1A"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F3E1A"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F3E1A"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F3E1A"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F3E1A"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F3E1A"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F3E1A"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F3E1A"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F3E1A"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F3E1A"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0F3E1A"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F3E1A"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F3E1A"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F3E1A"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F3E1A"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F3E1A"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F3E1A"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F3E1A"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F3E1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0F3E1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0F3E1A"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F3E1A"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F3E1A"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F3E1A"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F3E1A"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0F3E1A"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0F3E1A"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0F3E1A"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F3E1A"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0F3E1A"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9"/>
    <w:unhideWhenUsed/>
    <w:qFormat/>
    <w:rsid w:val="000F3E1A"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</w:rPr>
  </w:style>
  <w:style w:type="character" w:customStyle="1" w:styleId="TitleChar">
    <w:name w:val="Title Char"/>
    <w:basedOn w:val="DefaultParagraphFont"/>
    <w:link w:val="Title"/>
    <w:uiPriority w:val="19"/>
    <w:rsid w:val="000F3E1A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</w:rPr>
  </w:style>
  <w:style w:type="paragraph" w:styleId="TOAHeading">
    <w:name w:val="toa heading"/>
    <w:basedOn w:val="Normal"/>
    <w:next w:val="Normal"/>
    <w:uiPriority w:val="99"/>
    <w:semiHidden/>
    <w:unhideWhenUsed/>
    <w:rsid w:val="000F3E1A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0F3E1A"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0F3E1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0F3E1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0F3E1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F3E1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0F3E1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0F3E1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0F3E1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0F3E1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rsid w:val="000F3E1A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F3E1A"/>
  </w:style>
  <w:style w:type="paragraph" w:customStyle="1" w:styleId="TableHeading">
    <w:name w:val="Table Heading"/>
    <w:basedOn w:val="Normal"/>
    <w:uiPriority w:val="1"/>
    <w:qFormat/>
    <w:rsid w:val="000F3E1A"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ableTextDecimal">
    <w:name w:val="Table Text Decimal"/>
    <w:basedOn w:val="Normal"/>
    <w:uiPriority w:val="1"/>
    <w:qFormat/>
    <w:rsid w:val="000F3E1A"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cialTable">
    <w:name w:val="Financial Table"/>
    <w:basedOn w:val="TableNormal"/>
    <w:uiPriority w:val="99"/>
    <w:rsid w:val="000F3E1A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AnnualReport">
    <w:name w:val="Annual Report"/>
    <w:uiPriority w:val="99"/>
    <w:rsid w:val="000F3E1A"/>
    <w:pPr>
      <w:numPr>
        <w:numId w:val="17"/>
      </w:numPr>
    </w:pPr>
  </w:style>
  <w:style w:type="paragraph" w:customStyle="1" w:styleId="Abstract">
    <w:name w:val="Abstract"/>
    <w:basedOn w:val="Normal"/>
    <w:uiPriority w:val="19"/>
    <w:qFormat/>
    <w:rsid w:val="000F3E1A"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Normal"/>
    <w:uiPriority w:val="9"/>
    <w:qFormat/>
    <w:rsid w:val="000F3E1A"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Normal"/>
    <w:uiPriority w:val="9"/>
    <w:qFormat/>
    <w:rsid w:val="000F3E1A"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HeaderShaded">
    <w:name w:val="Header Shaded"/>
    <w:basedOn w:val="Normal"/>
    <w:uiPriority w:val="19"/>
    <w:qFormat/>
    <w:rsid w:val="000F3E1A"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TimelessReport.dotx" TargetMode="Externa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2014-11-30T00:00:00</PublishDate>
  <Abstract> </Abstract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5BC57544-08A9-431D-B7E1-E223A81C4B5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5FD070C-F943-42AA-AF72-817B8E2EF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TimelessReport.dotx</Template>
  <TotalTime>0</TotalTime>
  <Pages>1</Pages>
  <Words>150</Words>
  <Characters>829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Gestion de boutiques</vt:lpstr>
      <vt:lpstr>Gestion de boutiques</vt:lpstr>
    </vt:vector>
  </TitlesOfParts>
  <Company>Oracle Corporation</Company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 de boutiques</dc:title>
  <dc:creator>aharouna</dc:creator>
  <cp:lastModifiedBy>aharouna</cp:lastModifiedBy>
  <cp:revision>2</cp:revision>
  <cp:lastPrinted>2016-07-13T20:11:00Z</cp:lastPrinted>
  <dcterms:created xsi:type="dcterms:W3CDTF">2016-07-13T20:11:00Z</dcterms:created>
  <dcterms:modified xsi:type="dcterms:W3CDTF">2016-07-13T20:11:00Z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